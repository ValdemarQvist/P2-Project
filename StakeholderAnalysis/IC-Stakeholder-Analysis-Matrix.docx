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79C" w:rsidRPr="00A50397" w:rsidRDefault="006B379C" w:rsidP="006B379C">
      <w:pPr>
        <w:pStyle w:val="Sidehoved"/>
        <w:rPr>
          <w:rFonts w:ascii="Century Gothic" w:hAnsi="Century Gothic" w:cs="Arial"/>
          <w:b/>
          <w:noProof/>
          <w:color w:val="1F4E79" w:themeColor="accent1" w:themeShade="80"/>
          <w:sz w:val="32"/>
          <w:szCs w:val="32"/>
        </w:rPr>
      </w:pPr>
      <w:r w:rsidRPr="00A50397">
        <w:rPr>
          <w:rFonts w:ascii="Century Gothic" w:hAnsi="Century Gothic" w:cs="Arial"/>
          <w:b/>
          <w:noProof/>
          <w:color w:val="1F4E79" w:themeColor="accent1" w:themeShade="80"/>
          <w:sz w:val="32"/>
          <w:szCs w:val="32"/>
          <w:lang w:val="pt-BR" w:eastAsia="pt-BR"/>
        </w:rPr>
        <w:drawing>
          <wp:anchor distT="0" distB="0" distL="114300" distR="114300" simplePos="0" relativeHeight="251665408" behindDoc="1" locked="0" layoutInCell="1" allowOverlap="1" wp14:anchorId="0F87E3BD" wp14:editId="6B3887C6">
            <wp:simplePos x="0" y="0"/>
            <wp:positionH relativeFrom="column">
              <wp:posOffset>4890135</wp:posOffset>
            </wp:positionH>
            <wp:positionV relativeFrom="paragraph">
              <wp:posOffset>-116840</wp:posOffset>
            </wp:positionV>
            <wp:extent cx="1981835" cy="464820"/>
            <wp:effectExtent l="0" t="0" r="0" b="0"/>
            <wp:wrapNone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hlinkClick r:id="rId8"/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 w:cs="Arial"/>
          <w:b/>
          <w:noProof/>
          <w:color w:val="1F4E79" w:themeColor="accent1" w:themeShade="80"/>
          <w:sz w:val="32"/>
          <w:szCs w:val="32"/>
        </w:rPr>
        <w:t>STAKEHOLDER ANALYSIS MATRIX</w:t>
      </w:r>
      <w:r w:rsidRPr="00A50397">
        <w:rPr>
          <w:rFonts w:ascii="Century Gothic" w:hAnsi="Century Gothic" w:cs="Arial"/>
          <w:b/>
          <w:color w:val="1F4E79" w:themeColor="accent1" w:themeShade="80"/>
          <w:sz w:val="32"/>
          <w:szCs w:val="32"/>
        </w:rPr>
        <w:t xml:space="preserve"> TEMPLATE     </w:t>
      </w:r>
    </w:p>
    <w:p w:rsidR="00A50397" w:rsidRDefault="008607E7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7D7A8" wp14:editId="5B7A78BB">
                <wp:simplePos x="0" y="0"/>
                <wp:positionH relativeFrom="column">
                  <wp:posOffset>-2660015</wp:posOffset>
                </wp:positionH>
                <wp:positionV relativeFrom="paragraph">
                  <wp:posOffset>3573145</wp:posOffset>
                </wp:positionV>
                <wp:extent cx="6400800" cy="15240"/>
                <wp:effectExtent l="195580" t="58420" r="195580" b="431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400800" cy="15240"/>
                        </a:xfrm>
                        <a:prstGeom prst="straightConnector1">
                          <a:avLst/>
                        </a:prstGeom>
                        <a:ln w="57150">
                          <a:gradFill>
                            <a:gsLst>
                              <a:gs pos="0">
                                <a:schemeClr val="accent4"/>
                              </a:gs>
                              <a:gs pos="100000">
                                <a:schemeClr val="accent4">
                                  <a:lumMod val="50000"/>
                                </a:schemeClr>
                              </a:gs>
                            </a:gsLst>
                            <a:lin ang="0" scaled="0"/>
                          </a:gradFill>
                          <a:headEnd type="arrow" w="lg" len="lg"/>
                          <a:tailEnd type="arrow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0D8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209.45pt;margin-top:281.35pt;width:7in;height:1.2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" strokeweight="4.5pt">
                <v:stroke startarrow="open" startarrowwidth="wide" startarrowlength="long" endarrow="open" endarrowwidth="wide" endarrowlength="long" joinstyle="miter"/>
              </v:shap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10890" w:type="dxa"/>
        <w:tblLayout w:type="fixed"/>
        <w:tblLook w:val="04A0" w:firstRow="1" w:lastRow="0" w:firstColumn="1" w:lastColumn="0" w:noHBand="0" w:noVBand="1"/>
      </w:tblPr>
      <w:tblGrid>
        <w:gridCol w:w="774"/>
        <w:gridCol w:w="236"/>
        <w:gridCol w:w="610"/>
        <w:gridCol w:w="1800"/>
        <w:gridCol w:w="816"/>
        <w:gridCol w:w="1884"/>
        <w:gridCol w:w="1800"/>
        <w:gridCol w:w="2970"/>
      </w:tblGrid>
      <w:tr w:rsidR="00396D8A" w:rsidTr="0012276B">
        <w:trPr>
          <w:trHeight w:val="297"/>
        </w:trPr>
        <w:tc>
          <w:tcPr>
            <w:tcW w:w="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396D8A" w:rsidRDefault="00396D8A" w:rsidP="00396D8A">
            <w:pPr>
              <w:jc w:val="center"/>
              <w:rPr>
                <w:rFonts w:ascii="Arial" w:eastAsia="Times New Roman" w:hAnsi="Arial" w:cs="Arial"/>
                <w:b/>
                <w:bCs/>
                <w:color w:val="816101"/>
                <w:sz w:val="48"/>
                <w:szCs w:val="48"/>
              </w:rPr>
            </w:pPr>
            <w:r>
              <w:rPr>
                <w:rFonts w:ascii="Arial" w:eastAsia="Times New Roman" w:hAnsi="Arial" w:cs="Arial"/>
                <w:b/>
                <w:bCs/>
                <w:color w:val="816101"/>
                <w:sz w:val="48"/>
                <w:szCs w:val="48"/>
              </w:rPr>
              <w:t>INFLUENCE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6D8A" w:rsidRDefault="00396D8A" w:rsidP="00396D8A">
            <w:pPr>
              <w:jc w:val="center"/>
              <w:rPr>
                <w:rFonts w:ascii="Arial" w:eastAsia="Times New Roman" w:hAnsi="Arial" w:cs="Arial"/>
                <w:b/>
                <w:bCs/>
                <w:color w:val="816101"/>
                <w:sz w:val="48"/>
                <w:szCs w:val="48"/>
              </w:rPr>
            </w:pPr>
          </w:p>
        </w:tc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396D8A" w:rsidRDefault="00396D8A" w:rsidP="00396D8A">
            <w:pPr>
              <w:jc w:val="center"/>
              <w:rPr>
                <w:rFonts w:ascii="Arial" w:eastAsia="Times New Roman" w:hAnsi="Arial" w:cs="Arial"/>
                <w:b/>
                <w:bCs/>
                <w:color w:val="C09101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C09101"/>
                <w:sz w:val="36"/>
                <w:szCs w:val="36"/>
              </w:rPr>
              <w:t>HIGH</w:t>
            </w:r>
          </w:p>
        </w:tc>
        <w:tc>
          <w:tcPr>
            <w:tcW w:w="1800" w:type="dxa"/>
            <w:vMerge w:val="restart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shd w:val="clear" w:color="000000" w:fill="C09101"/>
            <w:vAlign w:val="center"/>
            <w:hideMark/>
          </w:tcPr>
          <w:p w:rsidR="00396D8A" w:rsidRDefault="00396D8A" w:rsidP="00396D8A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KEEP SATISFIED</w:t>
            </w:r>
          </w:p>
        </w:tc>
        <w:tc>
          <w:tcPr>
            <w:tcW w:w="2700" w:type="dxa"/>
            <w:gridSpan w:val="2"/>
            <w:tcBorders>
              <w:top w:val="single" w:sz="8" w:space="0" w:color="A6A6A6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FF2CC"/>
            <w:vAlign w:val="center"/>
            <w:hideMark/>
          </w:tcPr>
          <w:p w:rsidR="00396D8A" w:rsidRPr="00396D8A" w:rsidRDefault="00CE3E6C" w:rsidP="0012276B">
            <w:pPr>
              <w:tabs>
                <w:tab w:val="left" w:pos="3600"/>
              </w:tabs>
              <w:rPr>
                <w:rFonts w:ascii="Arial" w:eastAsia="Times New Roman" w:hAnsi="Arial" w:cs="Arial"/>
                <w:color w:val="000000"/>
                <w:sz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</w:rPr>
              <w:t>Machine Operators</w:t>
            </w:r>
            <w:bookmarkStart w:id="0" w:name="_GoBack"/>
            <w:bookmarkEnd w:id="0"/>
          </w:p>
        </w:tc>
        <w:tc>
          <w:tcPr>
            <w:tcW w:w="1800" w:type="dxa"/>
            <w:vMerge w:val="restart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shd w:val="clear" w:color="000000" w:fill="B96F00"/>
            <w:vAlign w:val="center"/>
            <w:hideMark/>
          </w:tcPr>
          <w:p w:rsidR="00396D8A" w:rsidRDefault="00396D8A" w:rsidP="00396D8A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MANAGE CLOSELY</w:t>
            </w:r>
          </w:p>
        </w:tc>
        <w:tc>
          <w:tcPr>
            <w:tcW w:w="2970" w:type="dxa"/>
            <w:tcBorders>
              <w:top w:val="single" w:sz="8" w:space="0" w:color="A6A6A6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FEACA"/>
            <w:vAlign w:val="center"/>
          </w:tcPr>
          <w:p w:rsidR="00396D8A" w:rsidRDefault="0012276B" w:rsidP="0012276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Plant manager</w:t>
            </w:r>
          </w:p>
        </w:tc>
      </w:tr>
      <w:tr w:rsidR="00396D8A" w:rsidTr="0012276B">
        <w:trPr>
          <w:trHeight w:val="420"/>
        </w:trPr>
        <w:tc>
          <w:tcPr>
            <w:tcW w:w="7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816101"/>
                <w:sz w:val="48"/>
                <w:szCs w:val="4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C09101"/>
                <w:sz w:val="36"/>
                <w:szCs w:val="36"/>
              </w:rPr>
            </w:pPr>
          </w:p>
        </w:tc>
        <w:tc>
          <w:tcPr>
            <w:tcW w:w="1800" w:type="dxa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FF2CC"/>
            <w:vAlign w:val="center"/>
            <w:hideMark/>
          </w:tcPr>
          <w:p w:rsidR="00396D8A" w:rsidRPr="00396D8A" w:rsidRDefault="00396D8A" w:rsidP="0012276B">
            <w:pPr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1800" w:type="dxa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FEACA"/>
            <w:vAlign w:val="center"/>
          </w:tcPr>
          <w:p w:rsidR="00396D8A" w:rsidRDefault="0012276B" w:rsidP="0012276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Health and safety specialist</w:t>
            </w:r>
          </w:p>
        </w:tc>
      </w:tr>
      <w:tr w:rsidR="00396D8A" w:rsidTr="0012276B">
        <w:trPr>
          <w:trHeight w:val="420"/>
        </w:trPr>
        <w:tc>
          <w:tcPr>
            <w:tcW w:w="7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816101"/>
                <w:sz w:val="48"/>
                <w:szCs w:val="4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C09101"/>
                <w:sz w:val="36"/>
                <w:szCs w:val="36"/>
              </w:rPr>
            </w:pPr>
          </w:p>
        </w:tc>
        <w:tc>
          <w:tcPr>
            <w:tcW w:w="1800" w:type="dxa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FF2CC"/>
            <w:vAlign w:val="center"/>
            <w:hideMark/>
          </w:tcPr>
          <w:p w:rsidR="00396D8A" w:rsidRPr="00396D8A" w:rsidRDefault="00396D8A" w:rsidP="00396D8A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</w:rPr>
            </w:pPr>
            <w:r w:rsidRPr="00396D8A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</w:p>
        </w:tc>
        <w:tc>
          <w:tcPr>
            <w:tcW w:w="1800" w:type="dxa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FEACA"/>
            <w:vAlign w:val="center"/>
          </w:tcPr>
          <w:p w:rsidR="00396D8A" w:rsidRDefault="00CE3E6C" w:rsidP="00CE3E6C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</w:rPr>
              <w:t>Grundfos COO</w:t>
            </w:r>
          </w:p>
        </w:tc>
      </w:tr>
      <w:tr w:rsidR="00396D8A" w:rsidTr="0012276B">
        <w:trPr>
          <w:trHeight w:val="420"/>
        </w:trPr>
        <w:tc>
          <w:tcPr>
            <w:tcW w:w="7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816101"/>
                <w:sz w:val="48"/>
                <w:szCs w:val="4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C09101"/>
                <w:sz w:val="36"/>
                <w:szCs w:val="36"/>
              </w:rPr>
            </w:pPr>
          </w:p>
        </w:tc>
        <w:tc>
          <w:tcPr>
            <w:tcW w:w="1800" w:type="dxa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FF2CC"/>
            <w:vAlign w:val="center"/>
            <w:hideMark/>
          </w:tcPr>
          <w:p w:rsidR="00396D8A" w:rsidRPr="00396D8A" w:rsidRDefault="00396D8A" w:rsidP="00396D8A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</w:rPr>
            </w:pPr>
            <w:r w:rsidRPr="00396D8A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</w:p>
        </w:tc>
        <w:tc>
          <w:tcPr>
            <w:tcW w:w="1800" w:type="dxa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FEACA"/>
            <w:vAlign w:val="center"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96D8A" w:rsidTr="0012276B">
        <w:trPr>
          <w:trHeight w:val="420"/>
        </w:trPr>
        <w:tc>
          <w:tcPr>
            <w:tcW w:w="7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816101"/>
                <w:sz w:val="48"/>
                <w:szCs w:val="4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C09101"/>
                <w:sz w:val="36"/>
                <w:szCs w:val="36"/>
              </w:rPr>
            </w:pPr>
          </w:p>
        </w:tc>
        <w:tc>
          <w:tcPr>
            <w:tcW w:w="1800" w:type="dxa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FF2CC"/>
            <w:vAlign w:val="center"/>
            <w:hideMark/>
          </w:tcPr>
          <w:p w:rsidR="00396D8A" w:rsidRPr="00396D8A" w:rsidRDefault="00396D8A" w:rsidP="00396D8A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</w:rPr>
            </w:pPr>
            <w:r w:rsidRPr="00396D8A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</w:p>
        </w:tc>
        <w:tc>
          <w:tcPr>
            <w:tcW w:w="1800" w:type="dxa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FEACA"/>
            <w:vAlign w:val="center"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96D8A" w:rsidTr="0012276B">
        <w:trPr>
          <w:trHeight w:val="420"/>
        </w:trPr>
        <w:tc>
          <w:tcPr>
            <w:tcW w:w="7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816101"/>
                <w:sz w:val="48"/>
                <w:szCs w:val="4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C09101"/>
                <w:sz w:val="36"/>
                <w:szCs w:val="36"/>
              </w:rPr>
            </w:pPr>
          </w:p>
        </w:tc>
        <w:tc>
          <w:tcPr>
            <w:tcW w:w="1800" w:type="dxa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FF2CC"/>
            <w:vAlign w:val="center"/>
            <w:hideMark/>
          </w:tcPr>
          <w:p w:rsidR="00396D8A" w:rsidRPr="00396D8A" w:rsidRDefault="00396D8A" w:rsidP="00396D8A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</w:rPr>
            </w:pPr>
            <w:r w:rsidRPr="00396D8A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</w:p>
        </w:tc>
        <w:tc>
          <w:tcPr>
            <w:tcW w:w="1800" w:type="dxa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FEACA"/>
            <w:vAlign w:val="center"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96D8A" w:rsidTr="0012276B">
        <w:trPr>
          <w:trHeight w:val="420"/>
        </w:trPr>
        <w:tc>
          <w:tcPr>
            <w:tcW w:w="7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816101"/>
                <w:sz w:val="48"/>
                <w:szCs w:val="4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C09101"/>
                <w:sz w:val="36"/>
                <w:szCs w:val="36"/>
              </w:rPr>
            </w:pPr>
          </w:p>
        </w:tc>
        <w:tc>
          <w:tcPr>
            <w:tcW w:w="1800" w:type="dxa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FF2CC"/>
            <w:vAlign w:val="center"/>
            <w:hideMark/>
          </w:tcPr>
          <w:p w:rsidR="00396D8A" w:rsidRPr="00396D8A" w:rsidRDefault="00396D8A" w:rsidP="00396D8A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</w:rPr>
            </w:pPr>
            <w:r w:rsidRPr="00396D8A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</w:p>
        </w:tc>
        <w:tc>
          <w:tcPr>
            <w:tcW w:w="1800" w:type="dxa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FEACA"/>
            <w:vAlign w:val="center"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96D8A" w:rsidTr="0012276B">
        <w:trPr>
          <w:trHeight w:val="420"/>
        </w:trPr>
        <w:tc>
          <w:tcPr>
            <w:tcW w:w="7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816101"/>
                <w:sz w:val="48"/>
                <w:szCs w:val="4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C09101"/>
                <w:sz w:val="36"/>
                <w:szCs w:val="36"/>
              </w:rPr>
            </w:pPr>
          </w:p>
        </w:tc>
        <w:tc>
          <w:tcPr>
            <w:tcW w:w="1800" w:type="dxa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FF2CC"/>
            <w:vAlign w:val="center"/>
            <w:hideMark/>
          </w:tcPr>
          <w:p w:rsidR="00396D8A" w:rsidRPr="00396D8A" w:rsidRDefault="00396D8A" w:rsidP="00396D8A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</w:rPr>
            </w:pPr>
            <w:r w:rsidRPr="00396D8A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</w:p>
        </w:tc>
        <w:tc>
          <w:tcPr>
            <w:tcW w:w="1800" w:type="dxa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FEACA"/>
            <w:vAlign w:val="center"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96D8A" w:rsidTr="0012276B">
        <w:trPr>
          <w:trHeight w:val="420"/>
        </w:trPr>
        <w:tc>
          <w:tcPr>
            <w:tcW w:w="7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816101"/>
                <w:sz w:val="48"/>
                <w:szCs w:val="4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C09101"/>
                <w:sz w:val="36"/>
                <w:szCs w:val="36"/>
              </w:rPr>
            </w:pPr>
          </w:p>
        </w:tc>
        <w:tc>
          <w:tcPr>
            <w:tcW w:w="1800" w:type="dxa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FF2CC"/>
            <w:vAlign w:val="center"/>
            <w:hideMark/>
          </w:tcPr>
          <w:p w:rsidR="00396D8A" w:rsidRPr="00396D8A" w:rsidRDefault="00396D8A" w:rsidP="00396D8A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</w:rPr>
            </w:pPr>
            <w:r w:rsidRPr="00396D8A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</w:p>
        </w:tc>
        <w:tc>
          <w:tcPr>
            <w:tcW w:w="1800" w:type="dxa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FEACA"/>
            <w:vAlign w:val="center"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96D8A" w:rsidTr="0012276B">
        <w:trPr>
          <w:trHeight w:val="420"/>
        </w:trPr>
        <w:tc>
          <w:tcPr>
            <w:tcW w:w="7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816101"/>
                <w:sz w:val="48"/>
                <w:szCs w:val="4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C09101"/>
                <w:sz w:val="36"/>
                <w:szCs w:val="36"/>
              </w:rPr>
            </w:pPr>
          </w:p>
        </w:tc>
        <w:tc>
          <w:tcPr>
            <w:tcW w:w="1800" w:type="dxa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FF2CC"/>
            <w:vAlign w:val="center"/>
            <w:hideMark/>
          </w:tcPr>
          <w:p w:rsidR="00396D8A" w:rsidRPr="00396D8A" w:rsidRDefault="00396D8A" w:rsidP="00396D8A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</w:rPr>
            </w:pPr>
            <w:r w:rsidRPr="00396D8A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</w:p>
        </w:tc>
        <w:tc>
          <w:tcPr>
            <w:tcW w:w="1800" w:type="dxa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FEACA"/>
            <w:vAlign w:val="center"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96D8A" w:rsidTr="0012276B">
        <w:trPr>
          <w:trHeight w:val="420"/>
        </w:trPr>
        <w:tc>
          <w:tcPr>
            <w:tcW w:w="7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816101"/>
                <w:sz w:val="48"/>
                <w:szCs w:val="4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C09101"/>
                <w:sz w:val="36"/>
                <w:szCs w:val="36"/>
              </w:rPr>
            </w:pPr>
          </w:p>
        </w:tc>
        <w:tc>
          <w:tcPr>
            <w:tcW w:w="1800" w:type="dxa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FF2CC"/>
            <w:vAlign w:val="center"/>
            <w:hideMark/>
          </w:tcPr>
          <w:p w:rsidR="00396D8A" w:rsidRPr="00396D8A" w:rsidRDefault="00396D8A" w:rsidP="00396D8A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</w:rPr>
            </w:pPr>
            <w:r w:rsidRPr="00396D8A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</w:p>
        </w:tc>
        <w:tc>
          <w:tcPr>
            <w:tcW w:w="1800" w:type="dxa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FEACA"/>
            <w:vAlign w:val="center"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96D8A" w:rsidTr="0012276B">
        <w:trPr>
          <w:trHeight w:val="420"/>
        </w:trPr>
        <w:tc>
          <w:tcPr>
            <w:tcW w:w="7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816101"/>
                <w:sz w:val="48"/>
                <w:szCs w:val="4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C09101"/>
                <w:sz w:val="36"/>
                <w:szCs w:val="36"/>
              </w:rPr>
            </w:pPr>
          </w:p>
        </w:tc>
        <w:tc>
          <w:tcPr>
            <w:tcW w:w="1800" w:type="dxa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2CC"/>
            <w:vAlign w:val="center"/>
            <w:hideMark/>
          </w:tcPr>
          <w:p w:rsidR="00396D8A" w:rsidRPr="00396D8A" w:rsidRDefault="00396D8A" w:rsidP="00396D8A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</w:rPr>
            </w:pPr>
            <w:r w:rsidRPr="00396D8A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</w:p>
        </w:tc>
        <w:tc>
          <w:tcPr>
            <w:tcW w:w="1800" w:type="dxa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EACA"/>
            <w:vAlign w:val="center"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96D8A" w:rsidTr="0012276B">
        <w:trPr>
          <w:trHeight w:val="420"/>
        </w:trPr>
        <w:tc>
          <w:tcPr>
            <w:tcW w:w="7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816101"/>
                <w:sz w:val="48"/>
                <w:szCs w:val="4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396D8A" w:rsidRDefault="00396D8A" w:rsidP="00396D8A">
            <w:pPr>
              <w:jc w:val="center"/>
              <w:rPr>
                <w:rFonts w:ascii="Arial" w:eastAsia="Times New Roman" w:hAnsi="Arial" w:cs="Arial"/>
                <w:b/>
                <w:bCs/>
                <w:color w:val="C09101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C09101"/>
                <w:sz w:val="36"/>
                <w:szCs w:val="36"/>
              </w:rPr>
              <w:t>LOW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shd w:val="clear" w:color="000000" w:fill="AA3E1A"/>
            <w:vAlign w:val="center"/>
            <w:hideMark/>
          </w:tcPr>
          <w:p w:rsidR="00396D8A" w:rsidRDefault="00396D8A" w:rsidP="00396D8A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MONITOR</w:t>
            </w:r>
            <w:r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</w:rPr>
              <w:t>(MINIMUM EFFORT)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9DCD2"/>
            <w:vAlign w:val="center"/>
            <w:hideMark/>
          </w:tcPr>
          <w:p w:rsidR="00396D8A" w:rsidRPr="00396D8A" w:rsidRDefault="00396D8A" w:rsidP="00396D8A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</w:rPr>
            </w:pPr>
            <w:r w:rsidRPr="00396D8A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shd w:val="clear" w:color="000000" w:fill="316886"/>
            <w:vAlign w:val="center"/>
            <w:hideMark/>
          </w:tcPr>
          <w:p w:rsidR="00396D8A" w:rsidRDefault="00396D8A" w:rsidP="00396D8A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KEEP INFORMED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D8E9F1"/>
            <w:vAlign w:val="center"/>
          </w:tcPr>
          <w:p w:rsidR="00396D8A" w:rsidRDefault="0012276B" w:rsidP="0012276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Production team leader</w:t>
            </w:r>
          </w:p>
        </w:tc>
      </w:tr>
      <w:tr w:rsidR="00396D8A" w:rsidTr="0012276B">
        <w:trPr>
          <w:trHeight w:val="420"/>
        </w:trPr>
        <w:tc>
          <w:tcPr>
            <w:tcW w:w="7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816101"/>
                <w:sz w:val="48"/>
                <w:szCs w:val="4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C09101"/>
                <w:sz w:val="36"/>
                <w:szCs w:val="36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9DCD2"/>
            <w:vAlign w:val="center"/>
            <w:hideMark/>
          </w:tcPr>
          <w:p w:rsidR="00396D8A" w:rsidRPr="00396D8A" w:rsidRDefault="00396D8A" w:rsidP="00396D8A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</w:rPr>
            </w:pPr>
            <w:r w:rsidRPr="00396D8A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</w:p>
        </w:tc>
        <w:tc>
          <w:tcPr>
            <w:tcW w:w="1800" w:type="dxa"/>
            <w:vMerge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D8E9F1"/>
            <w:vAlign w:val="center"/>
          </w:tcPr>
          <w:p w:rsidR="00396D8A" w:rsidRDefault="0012276B" w:rsidP="0012276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Universal Robots</w:t>
            </w:r>
          </w:p>
        </w:tc>
      </w:tr>
      <w:tr w:rsidR="00396D8A" w:rsidTr="0012276B">
        <w:trPr>
          <w:trHeight w:val="420"/>
        </w:trPr>
        <w:tc>
          <w:tcPr>
            <w:tcW w:w="7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816101"/>
                <w:sz w:val="48"/>
                <w:szCs w:val="4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C09101"/>
                <w:sz w:val="36"/>
                <w:szCs w:val="36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9DCD2"/>
            <w:vAlign w:val="center"/>
            <w:hideMark/>
          </w:tcPr>
          <w:p w:rsidR="00396D8A" w:rsidRPr="00396D8A" w:rsidRDefault="00396D8A" w:rsidP="00396D8A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</w:rPr>
            </w:pPr>
            <w:r w:rsidRPr="00396D8A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</w:p>
        </w:tc>
        <w:tc>
          <w:tcPr>
            <w:tcW w:w="1800" w:type="dxa"/>
            <w:vMerge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D8E9F1"/>
            <w:vAlign w:val="center"/>
            <w:hideMark/>
          </w:tcPr>
          <w:p w:rsidR="00396D8A" w:rsidRDefault="00396D8A" w:rsidP="00396D8A">
            <w:pPr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396D8A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</w:p>
        </w:tc>
      </w:tr>
      <w:tr w:rsidR="00396D8A" w:rsidTr="0012276B">
        <w:trPr>
          <w:trHeight w:val="420"/>
        </w:trPr>
        <w:tc>
          <w:tcPr>
            <w:tcW w:w="7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816101"/>
                <w:sz w:val="48"/>
                <w:szCs w:val="4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C09101"/>
                <w:sz w:val="36"/>
                <w:szCs w:val="36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9DCD2"/>
            <w:vAlign w:val="center"/>
            <w:hideMark/>
          </w:tcPr>
          <w:p w:rsidR="00396D8A" w:rsidRPr="00396D8A" w:rsidRDefault="00396D8A" w:rsidP="00396D8A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</w:rPr>
            </w:pPr>
            <w:r w:rsidRPr="00396D8A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</w:p>
        </w:tc>
        <w:tc>
          <w:tcPr>
            <w:tcW w:w="1800" w:type="dxa"/>
            <w:vMerge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D8E9F1"/>
            <w:vAlign w:val="center"/>
            <w:hideMark/>
          </w:tcPr>
          <w:p w:rsidR="00396D8A" w:rsidRDefault="00396D8A" w:rsidP="00396D8A">
            <w:pPr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396D8A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</w:p>
        </w:tc>
      </w:tr>
      <w:tr w:rsidR="00396D8A" w:rsidTr="0012276B">
        <w:trPr>
          <w:trHeight w:val="420"/>
        </w:trPr>
        <w:tc>
          <w:tcPr>
            <w:tcW w:w="7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816101"/>
                <w:sz w:val="48"/>
                <w:szCs w:val="4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C09101"/>
                <w:sz w:val="36"/>
                <w:szCs w:val="36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9DCD2"/>
            <w:vAlign w:val="center"/>
            <w:hideMark/>
          </w:tcPr>
          <w:p w:rsidR="00396D8A" w:rsidRPr="00396D8A" w:rsidRDefault="00396D8A" w:rsidP="00396D8A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</w:rPr>
            </w:pPr>
            <w:r w:rsidRPr="00396D8A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</w:p>
        </w:tc>
        <w:tc>
          <w:tcPr>
            <w:tcW w:w="1800" w:type="dxa"/>
            <w:vMerge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D8E9F1"/>
            <w:vAlign w:val="center"/>
            <w:hideMark/>
          </w:tcPr>
          <w:p w:rsidR="00396D8A" w:rsidRDefault="00396D8A" w:rsidP="00396D8A">
            <w:pPr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396D8A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</w:p>
        </w:tc>
      </w:tr>
      <w:tr w:rsidR="00396D8A" w:rsidTr="0012276B">
        <w:trPr>
          <w:trHeight w:val="420"/>
        </w:trPr>
        <w:tc>
          <w:tcPr>
            <w:tcW w:w="7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816101"/>
                <w:sz w:val="48"/>
                <w:szCs w:val="4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C09101"/>
                <w:sz w:val="36"/>
                <w:szCs w:val="36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9DCD2"/>
            <w:vAlign w:val="center"/>
            <w:hideMark/>
          </w:tcPr>
          <w:p w:rsidR="00396D8A" w:rsidRPr="00396D8A" w:rsidRDefault="00396D8A" w:rsidP="00396D8A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</w:rPr>
            </w:pPr>
            <w:r w:rsidRPr="00396D8A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</w:p>
        </w:tc>
        <w:tc>
          <w:tcPr>
            <w:tcW w:w="1800" w:type="dxa"/>
            <w:vMerge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D8E9F1"/>
            <w:vAlign w:val="center"/>
            <w:hideMark/>
          </w:tcPr>
          <w:p w:rsidR="00396D8A" w:rsidRDefault="00396D8A" w:rsidP="00396D8A">
            <w:pPr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396D8A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</w:p>
        </w:tc>
      </w:tr>
      <w:tr w:rsidR="00396D8A" w:rsidTr="0012276B">
        <w:trPr>
          <w:trHeight w:val="420"/>
        </w:trPr>
        <w:tc>
          <w:tcPr>
            <w:tcW w:w="7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816101"/>
                <w:sz w:val="48"/>
                <w:szCs w:val="4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C09101"/>
                <w:sz w:val="36"/>
                <w:szCs w:val="36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9DCD2"/>
            <w:vAlign w:val="center"/>
            <w:hideMark/>
          </w:tcPr>
          <w:p w:rsidR="00396D8A" w:rsidRPr="00396D8A" w:rsidRDefault="00396D8A" w:rsidP="00396D8A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</w:rPr>
            </w:pPr>
            <w:r w:rsidRPr="00396D8A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</w:p>
        </w:tc>
        <w:tc>
          <w:tcPr>
            <w:tcW w:w="1800" w:type="dxa"/>
            <w:vMerge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D8E9F1"/>
            <w:vAlign w:val="center"/>
            <w:hideMark/>
          </w:tcPr>
          <w:p w:rsidR="00396D8A" w:rsidRDefault="00396D8A" w:rsidP="00396D8A">
            <w:pPr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396D8A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</w:p>
        </w:tc>
      </w:tr>
      <w:tr w:rsidR="00396D8A" w:rsidTr="0012276B">
        <w:trPr>
          <w:trHeight w:val="420"/>
        </w:trPr>
        <w:tc>
          <w:tcPr>
            <w:tcW w:w="7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816101"/>
                <w:sz w:val="48"/>
                <w:szCs w:val="4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C09101"/>
                <w:sz w:val="36"/>
                <w:szCs w:val="36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9DCD2"/>
            <w:vAlign w:val="center"/>
            <w:hideMark/>
          </w:tcPr>
          <w:p w:rsidR="00396D8A" w:rsidRPr="00396D8A" w:rsidRDefault="00396D8A" w:rsidP="00396D8A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</w:rPr>
            </w:pPr>
            <w:r w:rsidRPr="00396D8A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</w:p>
        </w:tc>
        <w:tc>
          <w:tcPr>
            <w:tcW w:w="1800" w:type="dxa"/>
            <w:vMerge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D8E9F1"/>
            <w:vAlign w:val="center"/>
            <w:hideMark/>
          </w:tcPr>
          <w:p w:rsidR="00396D8A" w:rsidRDefault="00396D8A" w:rsidP="00396D8A">
            <w:pPr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396D8A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</w:p>
        </w:tc>
      </w:tr>
      <w:tr w:rsidR="00396D8A" w:rsidTr="0012276B">
        <w:trPr>
          <w:trHeight w:val="420"/>
        </w:trPr>
        <w:tc>
          <w:tcPr>
            <w:tcW w:w="7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816101"/>
                <w:sz w:val="48"/>
                <w:szCs w:val="4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C09101"/>
                <w:sz w:val="36"/>
                <w:szCs w:val="36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9DCD2"/>
            <w:vAlign w:val="center"/>
            <w:hideMark/>
          </w:tcPr>
          <w:p w:rsidR="00396D8A" w:rsidRPr="00396D8A" w:rsidRDefault="00396D8A" w:rsidP="00396D8A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</w:rPr>
            </w:pPr>
            <w:r w:rsidRPr="00396D8A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</w:p>
        </w:tc>
        <w:tc>
          <w:tcPr>
            <w:tcW w:w="1800" w:type="dxa"/>
            <w:vMerge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D8E9F1"/>
            <w:vAlign w:val="center"/>
            <w:hideMark/>
          </w:tcPr>
          <w:p w:rsidR="00396D8A" w:rsidRDefault="00396D8A" w:rsidP="00396D8A">
            <w:pPr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396D8A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</w:p>
        </w:tc>
      </w:tr>
      <w:tr w:rsidR="00396D8A" w:rsidTr="0012276B">
        <w:trPr>
          <w:trHeight w:val="420"/>
        </w:trPr>
        <w:tc>
          <w:tcPr>
            <w:tcW w:w="7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816101"/>
                <w:sz w:val="48"/>
                <w:szCs w:val="4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C09101"/>
                <w:sz w:val="36"/>
                <w:szCs w:val="36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9DCD2"/>
            <w:vAlign w:val="center"/>
            <w:hideMark/>
          </w:tcPr>
          <w:p w:rsidR="00396D8A" w:rsidRPr="00396D8A" w:rsidRDefault="00396D8A" w:rsidP="00396D8A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</w:rPr>
            </w:pPr>
            <w:r w:rsidRPr="00396D8A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</w:p>
        </w:tc>
        <w:tc>
          <w:tcPr>
            <w:tcW w:w="1800" w:type="dxa"/>
            <w:vMerge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D8E9F1"/>
            <w:vAlign w:val="center"/>
            <w:hideMark/>
          </w:tcPr>
          <w:p w:rsidR="00396D8A" w:rsidRDefault="00396D8A" w:rsidP="00396D8A">
            <w:pPr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396D8A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</w:p>
        </w:tc>
      </w:tr>
      <w:tr w:rsidR="00396D8A" w:rsidTr="0012276B">
        <w:trPr>
          <w:trHeight w:val="420"/>
        </w:trPr>
        <w:tc>
          <w:tcPr>
            <w:tcW w:w="7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816101"/>
                <w:sz w:val="48"/>
                <w:szCs w:val="4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C09101"/>
                <w:sz w:val="36"/>
                <w:szCs w:val="36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F9DCD2"/>
            <w:vAlign w:val="center"/>
            <w:hideMark/>
          </w:tcPr>
          <w:p w:rsidR="00396D8A" w:rsidRPr="00396D8A" w:rsidRDefault="00396D8A" w:rsidP="00396D8A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</w:rPr>
            </w:pPr>
            <w:r w:rsidRPr="00396D8A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</w:p>
        </w:tc>
        <w:tc>
          <w:tcPr>
            <w:tcW w:w="1800" w:type="dxa"/>
            <w:vMerge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6A6A6"/>
              <w:right w:val="single" w:sz="8" w:space="0" w:color="A6A6A6"/>
            </w:tcBorders>
            <w:shd w:val="clear" w:color="000000" w:fill="D8E9F1"/>
            <w:vAlign w:val="center"/>
            <w:hideMark/>
          </w:tcPr>
          <w:p w:rsidR="00396D8A" w:rsidRDefault="00396D8A" w:rsidP="00396D8A">
            <w:pPr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396D8A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</w:p>
        </w:tc>
      </w:tr>
      <w:tr w:rsidR="00396D8A" w:rsidTr="0012276B">
        <w:trPr>
          <w:trHeight w:val="42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6D8A" w:rsidRDefault="00396D8A" w:rsidP="00396D8A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C09101"/>
                <w:sz w:val="36"/>
                <w:szCs w:val="36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9DCD2"/>
            <w:vAlign w:val="center"/>
            <w:hideMark/>
          </w:tcPr>
          <w:p w:rsidR="00396D8A" w:rsidRPr="00396D8A" w:rsidRDefault="00396D8A" w:rsidP="00396D8A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</w:rPr>
            </w:pPr>
            <w:r w:rsidRPr="00396D8A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</w:p>
        </w:tc>
        <w:tc>
          <w:tcPr>
            <w:tcW w:w="1800" w:type="dxa"/>
            <w:vMerge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vAlign w:val="center"/>
            <w:hideMark/>
          </w:tcPr>
          <w:p w:rsidR="00396D8A" w:rsidRDefault="00396D8A" w:rsidP="00396D8A">
            <w:pP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D8E9F1"/>
            <w:vAlign w:val="center"/>
            <w:hideMark/>
          </w:tcPr>
          <w:p w:rsidR="00396D8A" w:rsidRDefault="00396D8A" w:rsidP="00396D8A">
            <w:pPr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396D8A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</w:p>
        </w:tc>
      </w:tr>
      <w:tr w:rsidR="00396D8A" w:rsidTr="0012276B">
        <w:trPr>
          <w:trHeight w:val="74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6D8A" w:rsidRDefault="00396D8A" w:rsidP="00396D8A">
            <w:pPr>
              <w:ind w:firstLineChars="100" w:firstLine="24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6D8A" w:rsidRDefault="00396D8A" w:rsidP="00396D8A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6D8A" w:rsidRDefault="00396D8A" w:rsidP="00396D8A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54896E" wp14:editId="2167B45C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445135</wp:posOffset>
                      </wp:positionV>
                      <wp:extent cx="5511165" cy="15240"/>
                      <wp:effectExtent l="50800" t="203200" r="0" b="21336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11165" cy="1524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gradFill>
                                  <a:gsLst>
                                    <a:gs pos="0">
                                      <a:schemeClr val="accent4"/>
                                    </a:gs>
                                    <a:gs pos="100000">
                                      <a:schemeClr val="accent4">
                                        <a:lumMod val="50000"/>
                                      </a:schemeClr>
                                    </a:gs>
                                  </a:gsLst>
                                  <a:lin ang="0" scaled="0"/>
                                </a:gradFill>
                                <a:headEnd type="arrow" w="lg" len="lg"/>
                                <a:tailEnd type="arrow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4F0E51" id="Straight Arrow Connector 7" o:spid="_x0000_s1026" type="#_x0000_t32" style="position:absolute;margin-left:34.6pt;margin-top:35.05pt;width:433.95pt;height:1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" strokeweight="4.5pt">
                      <v:stroke startarrow="open" startarrowwidth="wide" startarrowlength="long" endarrow="open" endarrowwidth="wide" endarrowlength="long" joinstyle="miter"/>
                    </v:shape>
                  </w:pict>
                </mc:Fallback>
              </mc:AlternateContent>
            </w:r>
          </w:p>
        </w:tc>
        <w:tc>
          <w:tcPr>
            <w:tcW w:w="4500" w:type="dxa"/>
            <w:gridSpan w:val="3"/>
            <w:tcBorders>
              <w:top w:val="single" w:sz="8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6D8A" w:rsidRDefault="00396D8A" w:rsidP="00396D8A">
            <w:pPr>
              <w:jc w:val="center"/>
              <w:rPr>
                <w:rFonts w:ascii="Arial" w:eastAsia="Times New Roman" w:hAnsi="Arial" w:cs="Arial"/>
                <w:b/>
                <w:bCs/>
                <w:color w:val="C09101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C09101"/>
                <w:sz w:val="36"/>
                <w:szCs w:val="36"/>
              </w:rPr>
              <w:t>LOW</w:t>
            </w:r>
          </w:p>
        </w:tc>
        <w:tc>
          <w:tcPr>
            <w:tcW w:w="4770" w:type="dxa"/>
            <w:gridSpan w:val="2"/>
            <w:tcBorders>
              <w:top w:val="single" w:sz="8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6D8A" w:rsidRDefault="00396D8A" w:rsidP="00396D8A">
            <w:pPr>
              <w:jc w:val="center"/>
              <w:rPr>
                <w:rFonts w:ascii="Arial" w:eastAsia="Times New Roman" w:hAnsi="Arial" w:cs="Arial"/>
                <w:b/>
                <w:bCs/>
                <w:color w:val="C09101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C09101"/>
                <w:sz w:val="36"/>
                <w:szCs w:val="36"/>
              </w:rPr>
              <w:t>HIGH</w:t>
            </w:r>
          </w:p>
        </w:tc>
      </w:tr>
      <w:tr w:rsidR="00396D8A" w:rsidTr="0012276B">
        <w:trPr>
          <w:trHeight w:val="299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6D8A" w:rsidRDefault="00396D8A" w:rsidP="00396D8A">
            <w:pPr>
              <w:jc w:val="center"/>
              <w:rPr>
                <w:rFonts w:ascii="Arial" w:eastAsia="Times New Roman" w:hAnsi="Arial" w:cs="Arial"/>
                <w:b/>
                <w:bCs/>
                <w:color w:val="C09101"/>
                <w:sz w:val="36"/>
                <w:szCs w:val="3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6D8A" w:rsidRDefault="00396D8A" w:rsidP="00396D8A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6D8A" w:rsidRDefault="00396D8A" w:rsidP="00396D8A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6D8A" w:rsidRDefault="00396D8A" w:rsidP="00396D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6D8A" w:rsidRDefault="00396D8A" w:rsidP="00396D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6D8A" w:rsidRDefault="00396D8A" w:rsidP="00396D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6D8A" w:rsidRDefault="00396D8A" w:rsidP="00396D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96D8A" w:rsidTr="0012276B">
        <w:trPr>
          <w:trHeight w:val="5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6D8A" w:rsidRDefault="00396D8A" w:rsidP="00396D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6D8A" w:rsidRDefault="00396D8A" w:rsidP="00396D8A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6D8A" w:rsidRDefault="00396D8A" w:rsidP="00396D8A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2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6D8A" w:rsidRDefault="00396D8A" w:rsidP="00396D8A">
            <w:pPr>
              <w:jc w:val="center"/>
              <w:rPr>
                <w:rFonts w:ascii="Arial" w:eastAsia="Times New Roman" w:hAnsi="Arial" w:cs="Arial"/>
                <w:b/>
                <w:bCs/>
                <w:color w:val="816101"/>
                <w:sz w:val="48"/>
                <w:szCs w:val="48"/>
              </w:rPr>
            </w:pPr>
            <w:r>
              <w:rPr>
                <w:rFonts w:ascii="Arial" w:eastAsia="Times New Roman" w:hAnsi="Arial" w:cs="Arial"/>
                <w:b/>
                <w:bCs/>
                <w:color w:val="816101"/>
                <w:sz w:val="48"/>
                <w:szCs w:val="48"/>
              </w:rPr>
              <w:t>INTEREST</w:t>
            </w:r>
          </w:p>
        </w:tc>
      </w:tr>
    </w:tbl>
    <w:p w:rsidR="0077206D" w:rsidRPr="00A50397" w:rsidRDefault="0077206D" w:rsidP="0077206D"/>
    <w:sectPr w:rsidR="0077206D" w:rsidRPr="00A50397" w:rsidSect="00A50397">
      <w:pgSz w:w="12240" w:h="15840"/>
      <w:pgMar w:top="1593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55B" w:rsidRDefault="00E9255B" w:rsidP="00B01A05">
      <w:r>
        <w:separator/>
      </w:r>
    </w:p>
  </w:endnote>
  <w:endnote w:type="continuationSeparator" w:id="0">
    <w:p w:rsidR="00E9255B" w:rsidRDefault="00E9255B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55B" w:rsidRDefault="00E9255B" w:rsidP="00B01A05">
      <w:r>
        <w:separator/>
      </w:r>
    </w:p>
  </w:footnote>
  <w:footnote w:type="continuationSeparator" w:id="0">
    <w:p w:rsidR="00E9255B" w:rsidRDefault="00E9255B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F65EA"/>
    <w:multiLevelType w:val="hybridMultilevel"/>
    <w:tmpl w:val="C76C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B4B8A"/>
    <w:multiLevelType w:val="hybridMultilevel"/>
    <w:tmpl w:val="941EB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D4432"/>
    <w:multiLevelType w:val="multilevel"/>
    <w:tmpl w:val="EE70EB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F0B211E"/>
    <w:multiLevelType w:val="multilevel"/>
    <w:tmpl w:val="6ADCEFE2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DAD0E9F"/>
    <w:multiLevelType w:val="multilevel"/>
    <w:tmpl w:val="170A490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C45"/>
    <w:rsid w:val="00011532"/>
    <w:rsid w:val="00060732"/>
    <w:rsid w:val="000C5AA8"/>
    <w:rsid w:val="0012276B"/>
    <w:rsid w:val="001A6CD5"/>
    <w:rsid w:val="00243542"/>
    <w:rsid w:val="002A47F5"/>
    <w:rsid w:val="003136BB"/>
    <w:rsid w:val="00396910"/>
    <w:rsid w:val="00396D8A"/>
    <w:rsid w:val="003C7519"/>
    <w:rsid w:val="004070CA"/>
    <w:rsid w:val="004D6163"/>
    <w:rsid w:val="005F07DB"/>
    <w:rsid w:val="005F1965"/>
    <w:rsid w:val="0060164F"/>
    <w:rsid w:val="00614DA8"/>
    <w:rsid w:val="006B379C"/>
    <w:rsid w:val="006B7D34"/>
    <w:rsid w:val="006F5384"/>
    <w:rsid w:val="007037AC"/>
    <w:rsid w:val="0077206D"/>
    <w:rsid w:val="007C52FA"/>
    <w:rsid w:val="007D633B"/>
    <w:rsid w:val="008607E7"/>
    <w:rsid w:val="00865CEE"/>
    <w:rsid w:val="008D4662"/>
    <w:rsid w:val="0091097D"/>
    <w:rsid w:val="00991559"/>
    <w:rsid w:val="009A6136"/>
    <w:rsid w:val="009E0257"/>
    <w:rsid w:val="00A50397"/>
    <w:rsid w:val="00A629C5"/>
    <w:rsid w:val="00A639BD"/>
    <w:rsid w:val="00A72857"/>
    <w:rsid w:val="00AA13C2"/>
    <w:rsid w:val="00AC1FED"/>
    <w:rsid w:val="00AD7D94"/>
    <w:rsid w:val="00AE02D9"/>
    <w:rsid w:val="00B01A05"/>
    <w:rsid w:val="00B87097"/>
    <w:rsid w:val="00BC2C38"/>
    <w:rsid w:val="00CA64DD"/>
    <w:rsid w:val="00CE3E6C"/>
    <w:rsid w:val="00D106E0"/>
    <w:rsid w:val="00D50A05"/>
    <w:rsid w:val="00D8447E"/>
    <w:rsid w:val="00DC2499"/>
    <w:rsid w:val="00E53C45"/>
    <w:rsid w:val="00E9255B"/>
    <w:rsid w:val="00F02715"/>
    <w:rsid w:val="00F07A2B"/>
    <w:rsid w:val="00FF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9BB99"/>
  <w14:defaultImageDpi w14:val="32767"/>
  <w15:docId w15:val="{EBC3B405-44EB-4A53-AD0D-1DFAF98C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532"/>
    <w:rPr>
      <w:rFonts w:ascii="Times New Roman" w:hAnsi="Times New Roman" w:cs="Times New Roman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B01A0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SidehovedTegn">
    <w:name w:val="Sidehoved Tegn"/>
    <w:basedOn w:val="Standardskrifttypeiafsnit"/>
    <w:link w:val="Sidehoved"/>
    <w:uiPriority w:val="99"/>
    <w:rsid w:val="00B01A05"/>
  </w:style>
  <w:style w:type="paragraph" w:styleId="Sidefod">
    <w:name w:val="footer"/>
    <w:basedOn w:val="Normal"/>
    <w:link w:val="SidefodTegn"/>
    <w:uiPriority w:val="99"/>
    <w:unhideWhenUsed/>
    <w:rsid w:val="00B01A0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SidefodTegn">
    <w:name w:val="Sidefod Tegn"/>
    <w:basedOn w:val="Standardskrifttypeiafsnit"/>
    <w:link w:val="Sidefod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eastAsiaTheme="minorEastAsia"/>
    </w:rPr>
  </w:style>
  <w:style w:type="paragraph" w:styleId="Listeafsnit">
    <w:name w:val="List Paragraph"/>
    <w:basedOn w:val="Normal"/>
    <w:uiPriority w:val="34"/>
    <w:qFormat/>
    <w:rsid w:val="004D6163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sheet.com/?trp=8539&amp;lpa=top-pm-excel-gantt-chart&amp;lx=f8W1aKJkYC59xVtCYjQA2Q&amp;utm_source=integrated+content&amp;utm_campaign=top+project+management+excel+templates&amp;utm_medium=gantt+chart+excel+templ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TwFyM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\Downloads\Temp_%20StakeholderAnalysisMatrix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Temp_ StakeholderAnalysisMatrix_Word</Template>
  <TotalTime>80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mathias alexander trabjerg</cp:lastModifiedBy>
  <cp:revision>5</cp:revision>
  <dcterms:created xsi:type="dcterms:W3CDTF">2016-12-17T19:20:00Z</dcterms:created>
  <dcterms:modified xsi:type="dcterms:W3CDTF">2018-03-15T11:59:00Z</dcterms:modified>
</cp:coreProperties>
</file>